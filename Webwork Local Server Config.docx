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FA156" w14:textId="77777777" w:rsidR="000650EB" w:rsidRDefault="000650EB" w:rsidP="000650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Start by downloading Vagrant for your platform: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https://www.vagrantup.com/downloads.html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- Vagrant is a tool for setting development environments as Virtual Machines</w:t>
      </w:r>
    </w:p>
    <w:p w14:paraId="170D2A93" w14:textId="77777777" w:rsidR="000650EB" w:rsidRDefault="000650EB" w:rsidP="000650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Then 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VirtualBox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run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VM: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https://www.virtualbox.org/wiki/Downloads</w:t>
        </w:r>
      </w:hyperlink>
    </w:p>
    <w:p w14:paraId="6F270412" w14:textId="77777777" w:rsidR="000650EB" w:rsidRDefault="000650EB" w:rsidP="000650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Lastly,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(tool for provisioning/configuring development environments):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http://docs.ansible.com/intro_installation.html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tl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;dr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 `pip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`)</w:t>
      </w:r>
    </w:p>
    <w:p w14:paraId="46D408FF" w14:textId="77777777" w:rsidR="00B40C25" w:rsidRDefault="000650EB" w:rsidP="00822A9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Then, in the root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Webwork_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AdaptiveHints</w:t>
      </w:r>
      <w:proofErr w:type="spellEnd"/>
      <w:r w:rsidR="00822A91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822A91">
        <w:rPr>
          <w:rFonts w:ascii="Arial" w:hAnsi="Arial" w:cs="Arial"/>
          <w:color w:val="000000"/>
          <w:sz w:val="22"/>
          <w:szCs w:val="22"/>
        </w:rPr>
        <w:t>make sure you get the most current pull)</w:t>
      </w:r>
      <w:r>
        <w:rPr>
          <w:rFonts w:ascii="Arial" w:hAnsi="Arial" w:cs="Arial"/>
          <w:color w:val="000000"/>
          <w:sz w:val="22"/>
          <w:szCs w:val="22"/>
        </w:rPr>
        <w:t xml:space="preserve">, type `vagrant up`. This will download a base VM image, install all the necessary dependencies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Python stuff, and configure (almost) everything you need for a development environment for the adaptive hints infrastructure</w:t>
      </w:r>
    </w:p>
    <w:p w14:paraId="4F69EC30" w14:textId="77777777" w:rsidR="00822A91" w:rsidRPr="00B40C25" w:rsidRDefault="000650EB" w:rsidP="00B40C2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40C25">
        <w:rPr>
          <w:rFonts w:ascii="Arial" w:hAnsi="Arial" w:cs="Arial"/>
          <w:color w:val="000000"/>
          <w:sz w:val="22"/>
          <w:szCs w:val="22"/>
        </w:rPr>
        <w:t xml:space="preserve">If the provisioning fails, make note of what failed and re-run the </w:t>
      </w:r>
      <w:proofErr w:type="gramStart"/>
      <w:r w:rsidRPr="00B40C25">
        <w:rPr>
          <w:rFonts w:ascii="Arial" w:hAnsi="Arial" w:cs="Arial"/>
          <w:color w:val="000000"/>
          <w:sz w:val="22"/>
          <w:szCs w:val="22"/>
        </w:rPr>
        <w:t>provisioning</w:t>
      </w:r>
      <w:r w:rsidR="00822A91" w:rsidRPr="00B40C2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822A91" w:rsidRPr="00B40C25">
        <w:rPr>
          <w:rFonts w:ascii="Arial" w:hAnsi="Arial" w:cs="Arial"/>
          <w:color w:val="000000"/>
          <w:sz w:val="22"/>
          <w:szCs w:val="22"/>
        </w:rPr>
        <w:t>`vagrant provision`)</w:t>
      </w:r>
      <w:r w:rsidRPr="00B40C25">
        <w:rPr>
          <w:rFonts w:ascii="Arial" w:hAnsi="Arial" w:cs="Arial"/>
          <w:color w:val="000000"/>
          <w:sz w:val="22"/>
          <w:szCs w:val="22"/>
        </w:rPr>
        <w:t xml:space="preserve">, otherwise your server might not be fully configured. </w:t>
      </w:r>
      <w:r w:rsidR="00822A91" w:rsidRPr="00B40C25">
        <w:rPr>
          <w:rFonts w:ascii="Arial" w:hAnsi="Arial" w:cs="Arial"/>
          <w:color w:val="000000"/>
          <w:sz w:val="22"/>
          <w:szCs w:val="22"/>
        </w:rPr>
        <w:t>Email Zhen the error if you can’t get pass it.</w:t>
      </w:r>
    </w:p>
    <w:p w14:paraId="0C64E099" w14:textId="77777777" w:rsidR="00B40C25" w:rsidRDefault="000650EB" w:rsidP="00822A9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822A91">
        <w:rPr>
          <w:rFonts w:ascii="Arial" w:hAnsi="Arial" w:cs="Arial"/>
          <w:color w:val="000000"/>
          <w:sz w:val="22"/>
          <w:szCs w:val="22"/>
        </w:rPr>
        <w:t>Replace references to webwork.cse.ucsd.edu with 192.168.33.10 in:</w:t>
      </w:r>
    </w:p>
    <w:p w14:paraId="150904BB" w14:textId="77777777" w:rsidR="00B40C25" w:rsidRDefault="000650EB" w:rsidP="00B40C2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22A91"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proofErr w:type="gramEnd"/>
      <w:r w:rsidRPr="00822A91">
        <w:rPr>
          <w:rFonts w:ascii="Arial" w:hAnsi="Arial" w:cs="Arial"/>
          <w:color w:val="000000"/>
          <w:sz w:val="22"/>
          <w:szCs w:val="22"/>
        </w:rPr>
        <w:t>/adaptive-hint-clients/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teacher_client</w:t>
      </w:r>
      <w:proofErr w:type="spellEnd"/>
      <w:r w:rsidRPr="00822A91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 w:rsidRPr="00822A91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 w:rsidRPr="00822A91">
        <w:rPr>
          <w:rFonts w:ascii="Arial" w:hAnsi="Arial" w:cs="Arial"/>
          <w:color w:val="000000"/>
          <w:sz w:val="22"/>
          <w:szCs w:val="22"/>
        </w:rPr>
        <w:t>/constants.js</w:t>
      </w:r>
    </w:p>
    <w:p w14:paraId="160747C9" w14:textId="77777777" w:rsidR="00B40C25" w:rsidRDefault="000650EB" w:rsidP="00B40C2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22A91">
        <w:rPr>
          <w:rFonts w:ascii="Arial" w:hAnsi="Arial" w:cs="Arial"/>
          <w:color w:val="000000"/>
          <w:sz w:val="22"/>
          <w:szCs w:val="22"/>
        </w:rPr>
        <w:t>src</w:t>
      </w:r>
      <w:proofErr w:type="gramEnd"/>
      <w:r w:rsidRPr="00822A91">
        <w:rPr>
          <w:rFonts w:ascii="Arial" w:hAnsi="Arial" w:cs="Arial"/>
          <w:color w:val="000000"/>
          <w:sz w:val="22"/>
          <w:szCs w:val="22"/>
        </w:rPr>
        <w:t>/adaptive-hint-servers/rest_server/scripts/checkanswer.pl</w:t>
      </w:r>
    </w:p>
    <w:p w14:paraId="3059B94C" w14:textId="77777777" w:rsidR="00822A91" w:rsidRDefault="000650EB" w:rsidP="00B40C2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22A91">
        <w:rPr>
          <w:rFonts w:ascii="Arial" w:hAnsi="Arial" w:cs="Arial"/>
          <w:color w:val="000000"/>
          <w:sz w:val="22"/>
          <w:szCs w:val="22"/>
        </w:rPr>
        <w:t>src</w:t>
      </w:r>
      <w:proofErr w:type="gramEnd"/>
      <w:r w:rsidRPr="00822A91">
        <w:rPr>
          <w:rFonts w:ascii="Arial" w:hAnsi="Arial" w:cs="Arial"/>
          <w:color w:val="000000"/>
          <w:sz w:val="22"/>
          <w:szCs w:val="22"/>
        </w:rPr>
        <w:t>/adaptive-hint</w:t>
      </w:r>
      <w:r w:rsidR="001C537A">
        <w:rPr>
          <w:rFonts w:ascii="Arial" w:hAnsi="Arial" w:cs="Arial"/>
          <w:color w:val="000000"/>
          <w:sz w:val="22"/>
          <w:szCs w:val="22"/>
        </w:rPr>
        <w:t>-servers/rest_server/scripts/</w:t>
      </w:r>
      <w:r w:rsidRPr="00822A91">
        <w:rPr>
          <w:rFonts w:ascii="Arial" w:hAnsi="Arial" w:cs="Arial"/>
          <w:color w:val="000000"/>
          <w:sz w:val="22"/>
          <w:szCs w:val="22"/>
        </w:rPr>
        <w:t>renderPG.pl</w:t>
      </w:r>
    </w:p>
    <w:p w14:paraId="7D2652D3" w14:textId="77777777" w:rsidR="00822A91" w:rsidRDefault="000650EB" w:rsidP="00822A9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2A91">
        <w:rPr>
          <w:rFonts w:ascii="Arial" w:hAnsi="Arial" w:cs="Arial"/>
          <w:color w:val="000000"/>
          <w:sz w:val="22"/>
          <w:szCs w:val="22"/>
        </w:rPr>
        <w:t xml:space="preserve">Set default database username/password of 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webworkWrite</w:t>
      </w:r>
      <w:proofErr w:type="spellEnd"/>
      <w:r w:rsidRPr="00822A91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webwork</w:t>
      </w:r>
      <w:proofErr w:type="spellEnd"/>
      <w:r w:rsidRPr="00822A91">
        <w:rPr>
          <w:rFonts w:ascii="Arial" w:hAnsi="Arial" w:cs="Arial"/>
          <w:color w:val="000000"/>
          <w:sz w:val="22"/>
          <w:szCs w:val="22"/>
        </w:rPr>
        <w:t xml:space="preserve"> in src/adaptive-hint-servers/rest_server/webwork_config.py</w:t>
      </w:r>
    </w:p>
    <w:p w14:paraId="311B606D" w14:textId="5A35BCE2" w:rsidR="00E3156D" w:rsidRPr="00E3156D" w:rsidRDefault="000650EB" w:rsidP="00E315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2A91">
        <w:rPr>
          <w:rFonts w:ascii="Arial" w:hAnsi="Arial" w:cs="Arial"/>
          <w:color w:val="000000"/>
          <w:sz w:val="22"/>
          <w:szCs w:val="22"/>
        </w:rPr>
        <w:t>Configure and run services…</w:t>
      </w:r>
    </w:p>
    <w:p w14:paraId="563DC24E" w14:textId="77777777" w:rsidR="00B40C25" w:rsidRDefault="000650EB" w:rsidP="00B40C2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22A91">
        <w:rPr>
          <w:rFonts w:ascii="Arial" w:hAnsi="Arial" w:cs="Arial"/>
          <w:color w:val="000000"/>
          <w:sz w:val="22"/>
          <w:szCs w:val="22"/>
        </w:rPr>
        <w:t>run</w:t>
      </w:r>
      <w:proofErr w:type="gramEnd"/>
      <w:r w:rsidRPr="00822A91">
        <w:rPr>
          <w:rFonts w:ascii="Arial" w:hAnsi="Arial" w:cs="Arial"/>
          <w:color w:val="000000"/>
          <w:sz w:val="22"/>
          <w:szCs w:val="22"/>
        </w:rPr>
        <w:t xml:space="preserve"> /vagrant/src/adaptive-hint-servers/init-scripts/deploy.sh</w:t>
      </w:r>
    </w:p>
    <w:p w14:paraId="1A541A48" w14:textId="77777777" w:rsidR="00B40C25" w:rsidRDefault="000650EB" w:rsidP="00B40C2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22A91">
        <w:rPr>
          <w:rFonts w:ascii="Arial" w:hAnsi="Arial" w:cs="Arial"/>
          <w:color w:val="000000"/>
          <w:sz w:val="22"/>
          <w:szCs w:val="22"/>
        </w:rPr>
        <w:t>run</w:t>
      </w:r>
      <w:proofErr w:type="gramEnd"/>
      <w:r w:rsidRPr="00822A91">
        <w:rPr>
          <w:rFonts w:ascii="Arial" w:hAnsi="Arial" w:cs="Arial"/>
          <w:color w:val="000000"/>
          <w:sz w:val="22"/>
          <w:szCs w:val="22"/>
        </w:rPr>
        <w:t xml:space="preserve"> /vagrant/src/adaptive-hint-servers/init-scripts/restart-servers.sh</w:t>
      </w:r>
    </w:p>
    <w:p w14:paraId="2780FDDF" w14:textId="77777777" w:rsidR="00B40C25" w:rsidRDefault="000650EB" w:rsidP="00B40C2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22A91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822A91"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822A91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Pr="00822A91">
        <w:rPr>
          <w:rFonts w:ascii="Arial" w:hAnsi="Arial" w:cs="Arial"/>
          <w:color w:val="000000"/>
          <w:sz w:val="22"/>
          <w:szCs w:val="22"/>
        </w:rPr>
        <w:t xml:space="preserve">/sites-available/default, remove the “location / {}” block so that apache can serve </w:t>
      </w:r>
      <w:proofErr w:type="spellStart"/>
      <w:r w:rsidRPr="00822A91">
        <w:rPr>
          <w:rFonts w:ascii="Arial" w:hAnsi="Arial" w:cs="Arial"/>
          <w:color w:val="000000"/>
          <w:sz w:val="22"/>
          <w:szCs w:val="22"/>
        </w:rPr>
        <w:t>Webwork</w:t>
      </w:r>
      <w:proofErr w:type="spellEnd"/>
    </w:p>
    <w:p w14:paraId="1A9812F4" w14:textId="77777777" w:rsidR="00B40C25" w:rsidRDefault="000650EB" w:rsidP="00B40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40C25">
        <w:rPr>
          <w:rFonts w:ascii="Arial" w:hAnsi="Arial" w:cs="Arial"/>
          <w:color w:val="000000"/>
          <w:sz w:val="22"/>
          <w:szCs w:val="22"/>
        </w:rPr>
        <w:t>Restart apache2/</w:t>
      </w:r>
      <w:proofErr w:type="spellStart"/>
      <w:r w:rsidRPr="00B40C25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Pr="00B40C25">
        <w:rPr>
          <w:rFonts w:ascii="Arial" w:hAnsi="Arial" w:cs="Arial"/>
          <w:color w:val="000000"/>
          <w:sz w:val="22"/>
          <w:szCs w:val="22"/>
        </w:rPr>
        <w:t>…s</w:t>
      </w:r>
    </w:p>
    <w:p w14:paraId="0F78C8C5" w14:textId="670A5A06" w:rsidR="00561881" w:rsidRDefault="00561881" w:rsidP="0056188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service apache2 restart`</w:t>
      </w:r>
    </w:p>
    <w:p w14:paraId="132C8667" w14:textId="2E2CD850" w:rsidR="00561881" w:rsidRDefault="00561881" w:rsidP="0056188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service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restart`</w:t>
      </w:r>
    </w:p>
    <w:p w14:paraId="571BE44B" w14:textId="77777777" w:rsidR="00B40C25" w:rsidRDefault="000650EB" w:rsidP="00B40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40C25">
        <w:rPr>
          <w:rFonts w:ascii="Arial" w:hAnsi="Arial" w:cs="Arial"/>
          <w:color w:val="000000"/>
          <w:sz w:val="22"/>
          <w:szCs w:val="22"/>
        </w:rPr>
        <w:t>Browse to http://192.168.33.10/webwork2</w:t>
      </w:r>
      <w:proofErr w:type="gramStart"/>
      <w:r w:rsidRPr="00B40C25"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 w:rsidRPr="00B40C25">
        <w:rPr>
          <w:rFonts w:ascii="Arial" w:hAnsi="Arial" w:cs="Arial"/>
          <w:color w:val="000000"/>
          <w:sz w:val="22"/>
          <w:szCs w:val="22"/>
        </w:rPr>
        <w:t xml:space="preserve"> see if </w:t>
      </w:r>
      <w:proofErr w:type="spellStart"/>
      <w:r w:rsidRPr="00B40C25">
        <w:rPr>
          <w:rFonts w:ascii="Arial" w:hAnsi="Arial" w:cs="Arial"/>
          <w:color w:val="000000"/>
          <w:sz w:val="22"/>
          <w:szCs w:val="22"/>
        </w:rPr>
        <w:t>webwork</w:t>
      </w:r>
      <w:proofErr w:type="spellEnd"/>
      <w:r w:rsidRPr="00B40C25">
        <w:rPr>
          <w:rFonts w:ascii="Arial" w:hAnsi="Arial" w:cs="Arial"/>
          <w:color w:val="000000"/>
          <w:sz w:val="22"/>
          <w:szCs w:val="22"/>
        </w:rPr>
        <w:t xml:space="preserve"> runs</w:t>
      </w:r>
    </w:p>
    <w:p w14:paraId="6412004A" w14:textId="77777777" w:rsidR="000650EB" w:rsidRDefault="000650EB" w:rsidP="00B40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40C25">
        <w:rPr>
          <w:rFonts w:ascii="Arial" w:hAnsi="Arial" w:cs="Arial"/>
          <w:color w:val="000000"/>
          <w:sz w:val="22"/>
          <w:szCs w:val="22"/>
        </w:rPr>
        <w:t>Browse to http://192.168.33.10/teacher/ng, see if hint client works</w:t>
      </w:r>
    </w:p>
    <w:p w14:paraId="2173D58B" w14:textId="73D403F1" w:rsidR="00B00332" w:rsidRPr="00B40C25" w:rsidRDefault="00B00332" w:rsidP="00B40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Remember,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do not push any of the change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1A1F811" w14:textId="77777777" w:rsidR="0045440F" w:rsidRPr="0053048C" w:rsidRDefault="0045440F" w:rsidP="0053048C">
      <w:pPr>
        <w:widowControl w:val="0"/>
        <w:spacing w:line="480" w:lineRule="auto"/>
        <w:rPr>
          <w:rFonts w:ascii="Times New Roman" w:hAnsi="Times New Roman" w:cs="Times New Roman"/>
        </w:rPr>
      </w:pPr>
    </w:p>
    <w:sectPr w:rsidR="0045440F" w:rsidRPr="0053048C" w:rsidSect="0053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56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EB"/>
    <w:rsid w:val="000650EB"/>
    <w:rsid w:val="001C537A"/>
    <w:rsid w:val="0045440F"/>
    <w:rsid w:val="0053048C"/>
    <w:rsid w:val="00561881"/>
    <w:rsid w:val="00646054"/>
    <w:rsid w:val="007551BF"/>
    <w:rsid w:val="00822A91"/>
    <w:rsid w:val="00937806"/>
    <w:rsid w:val="00B00332"/>
    <w:rsid w:val="00B40C25"/>
    <w:rsid w:val="00D949CF"/>
    <w:rsid w:val="00E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EA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0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50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0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5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vagrantup.com/downloads.html" TargetMode="Externa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://docs.ansible.com/intro_installatio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netzhai:Library:Application%20Support:Microsoft:Office:User%20Templates:My%20Templates: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Format.dotx</Template>
  <TotalTime>90</TotalTime>
  <Pages>1</Pages>
  <Words>300</Words>
  <Characters>1712</Characters>
  <Application>Microsoft Macintosh Word</Application>
  <DocSecurity>0</DocSecurity>
  <Lines>14</Lines>
  <Paragraphs>4</Paragraphs>
  <ScaleCrop>false</ScaleCrop>
  <Company>University of California, San Diego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Zhai</dc:creator>
  <cp:keywords/>
  <dc:description/>
  <cp:lastModifiedBy>Janet Zhai</cp:lastModifiedBy>
  <cp:revision>8</cp:revision>
  <dcterms:created xsi:type="dcterms:W3CDTF">2015-08-31T02:41:00Z</dcterms:created>
  <dcterms:modified xsi:type="dcterms:W3CDTF">2015-09-05T17:54:00Z</dcterms:modified>
</cp:coreProperties>
</file>